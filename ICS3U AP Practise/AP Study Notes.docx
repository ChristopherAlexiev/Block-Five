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B1" w:rsidRDefault="001025E5">
      <w:pPr>
        <w:pStyle w:val="Title"/>
      </w:pPr>
      <w:r>
        <w:t>AP Study Notes</w:t>
      </w:r>
    </w:p>
    <w:p w:rsidR="001025E5" w:rsidRPr="001025E5" w:rsidRDefault="001025E5" w:rsidP="001025E5">
      <w:pPr>
        <w:rPr>
          <w:rStyle w:val="Emphasis"/>
        </w:rPr>
      </w:pPr>
      <w:r w:rsidRPr="001025E5">
        <w:rPr>
          <w:rStyle w:val="Emphasis"/>
        </w:rPr>
        <w:t xml:space="preserve">Notes from Learnerator.com: </w:t>
      </w:r>
      <w:r>
        <w:rPr>
          <w:rStyle w:val="Emphasis"/>
        </w:rPr>
        <w:t xml:space="preserve">AP </w:t>
      </w:r>
      <w:r w:rsidRPr="001025E5">
        <w:rPr>
          <w:rStyle w:val="Emphasis"/>
        </w:rPr>
        <w:t>Computer Science A</w:t>
      </w:r>
    </w:p>
    <w:p w:rsidR="00CE23B1" w:rsidRDefault="001025E5">
      <w:pPr>
        <w:pStyle w:val="Heading1"/>
      </w:pPr>
      <w:r>
        <w:t>Object Oriented Program Design</w:t>
      </w:r>
    </w:p>
    <w:p w:rsidR="00CE23B1" w:rsidRDefault="001025E5" w:rsidP="001025E5">
      <w:pPr>
        <w:pStyle w:val="Heading2"/>
      </w:pPr>
      <w:r>
        <w:t>Program Design</w:t>
      </w:r>
    </w:p>
    <w:p w:rsidR="001025E5" w:rsidRDefault="001025E5"/>
    <w:p w:rsidR="001025E5" w:rsidRDefault="001025E5" w:rsidP="001025E5">
      <w:pPr>
        <w:pStyle w:val="Heading2"/>
      </w:pPr>
      <w:r>
        <w:t>Class Design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>Program Implementation</w:t>
      </w:r>
    </w:p>
    <w:p w:rsidR="001025E5" w:rsidRDefault="001025E5" w:rsidP="001025E5">
      <w:pPr>
        <w:pStyle w:val="Heading2"/>
      </w:pPr>
      <w:r>
        <w:t>Implementation Techniques</w:t>
      </w:r>
    </w:p>
    <w:p w:rsidR="001025E5" w:rsidRDefault="001025E5" w:rsidP="001025E5"/>
    <w:p w:rsidR="001025E5" w:rsidRDefault="001025E5" w:rsidP="001025E5">
      <w:pPr>
        <w:pStyle w:val="Heading2"/>
      </w:pPr>
      <w:r>
        <w:t>Programming Constructs – Objects and Declarations</w:t>
      </w:r>
    </w:p>
    <w:p w:rsidR="001025E5" w:rsidRDefault="001025E5" w:rsidP="001025E5"/>
    <w:p w:rsidR="001025E5" w:rsidRDefault="001025E5" w:rsidP="001025E5">
      <w:pPr>
        <w:pStyle w:val="Heading2"/>
      </w:pPr>
      <w:r>
        <w:t xml:space="preserve">Programming Constructs – </w:t>
      </w:r>
      <w:r>
        <w:t>Outputs and Controls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Java Library Classes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 xml:space="preserve">Program </w:t>
      </w:r>
      <w:r>
        <w:t>Analysis</w:t>
      </w:r>
    </w:p>
    <w:p w:rsidR="001025E5" w:rsidRDefault="001025E5" w:rsidP="001025E5">
      <w:pPr>
        <w:pStyle w:val="Heading2"/>
      </w:pPr>
      <w:r>
        <w:t>Testing</w:t>
      </w:r>
    </w:p>
    <w:p w:rsidR="001025E5" w:rsidRDefault="001025E5" w:rsidP="001025E5"/>
    <w:p w:rsidR="001025E5" w:rsidRDefault="001025E5" w:rsidP="001025E5">
      <w:pPr>
        <w:pStyle w:val="Heading2"/>
      </w:pPr>
      <w:r>
        <w:t>Debugging and Error Handling</w:t>
      </w:r>
    </w:p>
    <w:p w:rsidR="001025E5" w:rsidRDefault="001025E5" w:rsidP="001025E5"/>
    <w:p w:rsidR="001025E5" w:rsidRDefault="001025E5" w:rsidP="001025E5">
      <w:pPr>
        <w:pStyle w:val="Heading2"/>
      </w:pPr>
      <w:r>
        <w:t>Inheritance, Conditions and Assertions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Analysis of Algorithms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Numerical Representation and Limits</w:t>
      </w:r>
    </w:p>
    <w:p w:rsidR="001025E5" w:rsidRPr="001025E5" w:rsidRDefault="001025E5" w:rsidP="001025E5"/>
    <w:p w:rsidR="001025E5" w:rsidRDefault="001025E5"/>
    <w:p w:rsidR="001025E5" w:rsidRDefault="001025E5"/>
    <w:p w:rsidR="001025E5" w:rsidRDefault="001025E5" w:rsidP="001025E5">
      <w:pPr>
        <w:pStyle w:val="Heading1"/>
      </w:pPr>
      <w:r>
        <w:lastRenderedPageBreak/>
        <w:t>Data Structures</w:t>
      </w:r>
    </w:p>
    <w:p w:rsidR="001025E5" w:rsidRDefault="001025E5" w:rsidP="001025E5">
      <w:pPr>
        <w:pStyle w:val="Heading2"/>
      </w:pPr>
      <w:r>
        <w:t>Simple Data Types</w:t>
      </w:r>
    </w:p>
    <w:p w:rsidR="001025E5" w:rsidRDefault="001025E5" w:rsidP="001025E5"/>
    <w:p w:rsidR="001025E5" w:rsidRDefault="001025E5" w:rsidP="001025E5">
      <w:pPr>
        <w:pStyle w:val="Heading2"/>
      </w:pPr>
      <w:r>
        <w:t>Classes</w:t>
      </w:r>
    </w:p>
    <w:p w:rsidR="001025E5" w:rsidRDefault="001025E5" w:rsidP="001025E5"/>
    <w:p w:rsidR="001025E5" w:rsidRDefault="001025E5" w:rsidP="001025E5">
      <w:pPr>
        <w:pStyle w:val="Heading2"/>
      </w:pPr>
      <w:r>
        <w:t>Lists</w:t>
      </w:r>
    </w:p>
    <w:p w:rsidR="001025E5" w:rsidRPr="001025E5" w:rsidRDefault="001025E5" w:rsidP="001025E5"/>
    <w:p w:rsidR="001025E5" w:rsidRDefault="001025E5" w:rsidP="001025E5">
      <w:pPr>
        <w:pStyle w:val="Heading2"/>
      </w:pPr>
      <w:r>
        <w:t>Arrays</w:t>
      </w:r>
    </w:p>
    <w:p w:rsidR="001025E5" w:rsidRDefault="001025E5"/>
    <w:p w:rsidR="001025E5" w:rsidRDefault="001025E5"/>
    <w:p w:rsidR="001025E5" w:rsidRDefault="001025E5" w:rsidP="001025E5">
      <w:pPr>
        <w:pStyle w:val="Heading1"/>
      </w:pPr>
      <w:r>
        <w:t>Standard Algorithms</w:t>
      </w:r>
    </w:p>
    <w:p w:rsidR="001025E5" w:rsidRDefault="001025E5" w:rsidP="001025E5">
      <w:pPr>
        <w:pStyle w:val="Heading2"/>
      </w:pPr>
      <w:r>
        <w:t>Operations and Data Structures</w:t>
      </w:r>
    </w:p>
    <w:p w:rsidR="001025E5" w:rsidRDefault="001025E5" w:rsidP="001025E5"/>
    <w:p w:rsidR="001025E5" w:rsidRDefault="001025E5" w:rsidP="001025E5">
      <w:pPr>
        <w:pStyle w:val="Heading2"/>
      </w:pPr>
      <w:r>
        <w:t>Searching</w:t>
      </w:r>
    </w:p>
    <w:p w:rsidR="001025E5" w:rsidRDefault="001025E5" w:rsidP="001025E5"/>
    <w:p w:rsidR="001025E5" w:rsidRDefault="001025E5" w:rsidP="001025E5">
      <w:pPr>
        <w:pStyle w:val="Heading2"/>
      </w:pPr>
      <w:r>
        <w:t>Sorting</w:t>
      </w:r>
    </w:p>
    <w:p w:rsidR="001025E5" w:rsidRDefault="00F82CFB" w:rsidP="0026477A">
      <w:pPr>
        <w:pStyle w:val="ListParagraph"/>
        <w:numPr>
          <w:ilvl w:val="0"/>
          <w:numId w:val="3"/>
        </w:numPr>
      </w:pPr>
      <w:proofErr w:type="spellStart"/>
      <w:r>
        <w:t>Arrays.sort</w:t>
      </w:r>
      <w:proofErr w:type="spellEnd"/>
      <w:r>
        <w:t>() uses quicksort most of the</w:t>
      </w:r>
      <w:r w:rsidR="0026477A">
        <w:t xml:space="preserve"> time but for Objects it uses the Merge Sort as long there are at least 7 items to sort otherwise it uses the Insertion Sort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 xml:space="preserve">When sorting Strings the sorting is based on the ASCII table. The order is as </w:t>
      </w:r>
      <w:proofErr w:type="gramStart"/>
      <w:r>
        <w:t>follows(</w:t>
      </w:r>
      <w:proofErr w:type="gramEnd"/>
      <w:r>
        <w:t>symbols, numbers, Upper Case, Lower case).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>O(n) is a</w:t>
      </w:r>
      <w:r w:rsidR="00AA7311">
        <w:t>n algorithm with a single loop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n</w:t>
      </w:r>
      <w:r w:rsidRPr="0026477A">
        <w:rPr>
          <w:vertAlign w:val="superscript"/>
        </w:rPr>
        <w:t>2</w:t>
      </w:r>
      <w:r>
        <w:t xml:space="preserve">) </w:t>
      </w:r>
      <w:r>
        <w:t xml:space="preserve">is </w:t>
      </w:r>
      <w:r w:rsidR="00AA7311">
        <w:t xml:space="preserve">an algorithm with a </w:t>
      </w:r>
      <w:r>
        <w:t xml:space="preserve"> loop in a loop.</w:t>
      </w:r>
    </w:p>
    <w:p w:rsidR="00AA7311" w:rsidRDefault="00AA7311" w:rsidP="0026477A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log n) are generally recursive algorithms.</w:t>
      </w:r>
    </w:p>
    <w:p w:rsidR="00AA7311" w:rsidRDefault="00AA7311" w:rsidP="0026477A">
      <w:pPr>
        <w:pStyle w:val="ListParagraph"/>
        <w:numPr>
          <w:ilvl w:val="0"/>
          <w:numId w:val="3"/>
        </w:numPr>
      </w:pPr>
      <w:r>
        <w:t>The merge-</w:t>
      </w:r>
      <w:bookmarkStart w:id="0" w:name="_GoBack"/>
      <w:bookmarkEnd w:id="0"/>
      <w:r>
        <w:t xml:space="preserve">sort has best and worst case </w:t>
      </w:r>
      <w:proofErr w:type="gramStart"/>
      <w:r>
        <w:t>O(</w:t>
      </w:r>
      <w:proofErr w:type="gramEnd"/>
      <w:r>
        <w:t>n log n) – the log n are from the two recursive calls and the n is because of the merging.</w:t>
      </w:r>
    </w:p>
    <w:p w:rsidR="0026477A" w:rsidRDefault="0026477A" w:rsidP="0026477A">
      <w:pPr>
        <w:pStyle w:val="ListParagraph"/>
        <w:numPr>
          <w:ilvl w:val="0"/>
          <w:numId w:val="3"/>
        </w:numPr>
      </w:pPr>
      <w:r>
        <w:t xml:space="preserve">Insertion Sort has Best-Case </w:t>
      </w:r>
      <w:proofErr w:type="gramStart"/>
      <w:r>
        <w:t>O(</w:t>
      </w:r>
      <w:proofErr w:type="gramEnd"/>
      <w:r>
        <w:t>n) when it is already sorted since we do not need to shift anything – the inner loop</w:t>
      </w:r>
      <w:r w:rsidRPr="0026477A">
        <w:t xml:space="preserve"> </w:t>
      </w:r>
      <w:r>
        <w:t>is responsible for the</w:t>
      </w:r>
      <w:r>
        <w:t xml:space="preserve"> shifting.</w:t>
      </w:r>
    </w:p>
    <w:p w:rsidR="0026477A" w:rsidRPr="001025E5" w:rsidRDefault="0026477A" w:rsidP="0026477A">
      <w:pPr>
        <w:pStyle w:val="ListParagraph"/>
        <w:numPr>
          <w:ilvl w:val="0"/>
          <w:numId w:val="3"/>
        </w:numPr>
      </w:pPr>
      <w:r>
        <w:t xml:space="preserve">Insertion sort has Worst-Case </w:t>
      </w:r>
      <w:proofErr w:type="gramStart"/>
      <w:r>
        <w:t>O(</w:t>
      </w:r>
      <w:proofErr w:type="gramEnd"/>
      <w:r>
        <w:t>n</w:t>
      </w:r>
      <w:r w:rsidRPr="0026477A">
        <w:rPr>
          <w:vertAlign w:val="superscript"/>
        </w:rPr>
        <w:t>2</w:t>
      </w:r>
      <w:r>
        <w:t>) and happens when we need to shift everything on every iteration of the outer loop.</w:t>
      </w:r>
    </w:p>
    <w:p w:rsidR="001025E5" w:rsidRDefault="001025E5"/>
    <w:p w:rsidR="001025E5" w:rsidRDefault="001025E5" w:rsidP="001025E5">
      <w:pPr>
        <w:pStyle w:val="Heading1"/>
      </w:pPr>
      <w:r>
        <w:t>Computing in Context</w:t>
      </w:r>
    </w:p>
    <w:p w:rsidR="001025E5" w:rsidRDefault="001025E5" w:rsidP="001025E5">
      <w:pPr>
        <w:pStyle w:val="Heading2"/>
      </w:pPr>
      <w:r>
        <w:t>System Reliability, Privacy, Legal Issues, IP</w:t>
      </w:r>
    </w:p>
    <w:p w:rsidR="001025E5" w:rsidRDefault="001025E5"/>
    <w:sectPr w:rsidR="001025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12D6F"/>
    <w:multiLevelType w:val="hybridMultilevel"/>
    <w:tmpl w:val="79BA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E5"/>
    <w:rsid w:val="001025E5"/>
    <w:rsid w:val="0026477A"/>
    <w:rsid w:val="00AA7311"/>
    <w:rsid w:val="00CE23B1"/>
    <w:rsid w:val="00F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DB1F-882F-4EF7-B5D1-3A0D2E58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eslaurier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36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Kevin DesLauriers</cp:lastModifiedBy>
  <cp:revision>2</cp:revision>
  <dcterms:created xsi:type="dcterms:W3CDTF">2015-03-26T13:04:00Z</dcterms:created>
  <dcterms:modified xsi:type="dcterms:W3CDTF">2015-03-26T13:40:00Z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